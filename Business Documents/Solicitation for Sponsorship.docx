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1051" w:tblpY="528"/>
        <w:tblW w:w="0" w:type="auto"/>
        <w:tblLook w:val="0000" w:firstRow="0" w:lastRow="0" w:firstColumn="0" w:lastColumn="0" w:noHBand="0" w:noVBand="0"/>
      </w:tblPr>
      <w:tblGrid>
        <w:gridCol w:w="2698"/>
        <w:gridCol w:w="3236"/>
      </w:tblGrid>
      <w:tr w:rsidR="000E7E1B" w14:paraId="60487618" w14:textId="77777777" w:rsidTr="007F6598">
        <w:trPr>
          <w:trHeight w:val="1180"/>
        </w:trPr>
        <w:tc>
          <w:tcPr>
            <w:tcW w:w="2698" w:type="dxa"/>
          </w:tcPr>
          <w:p w14:paraId="41A93A4B" w14:textId="0A1A767F" w:rsidR="000E7E1B" w:rsidRPr="000E7E1B" w:rsidRDefault="003550BB" w:rsidP="007F6598">
            <w:pPr>
              <w:pStyle w:val="Heading3"/>
              <w:framePr w:hSpace="0" w:wrap="auto" w:vAnchor="margin" w:xAlign="left" w:yAlign="inline"/>
              <w:spacing w:after="100"/>
            </w:pPr>
            <w:r>
              <w:t>MyTourney</w:t>
            </w:r>
          </w:p>
          <w:p w14:paraId="142E1D66" w14:textId="026B7931" w:rsidR="000E7E1B" w:rsidRPr="000E7E1B" w:rsidRDefault="009F426A" w:rsidP="007F6598">
            <w:pPr>
              <w:pStyle w:val="NoSpacing"/>
              <w:framePr w:hSpace="0" w:wrap="auto" w:vAnchor="margin" w:xAlign="left" w:yAlign="in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6360 Main St. – Ibrahim Al-Akash</w:t>
            </w:r>
          </w:p>
          <w:p w14:paraId="482A96D7" w14:textId="35337E83" w:rsidR="000E7E1B" w:rsidRDefault="009F426A" w:rsidP="007F6598">
            <w:pPr>
              <w:pStyle w:val="NoSpacing"/>
              <w:framePr w:hSpace="0" w:wrap="auto" w:vAnchor="margin" w:xAlign="left" w:yAlign="inline"/>
            </w:pPr>
            <w:r>
              <w:rPr>
                <w:sz w:val="24"/>
                <w:szCs w:val="24"/>
              </w:rPr>
              <w:t>Houston</w:t>
            </w:r>
            <w:r w:rsidR="000E7E1B" w:rsidRPr="000E7E1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TX 77005</w:t>
            </w:r>
          </w:p>
        </w:tc>
        <w:tc>
          <w:tcPr>
            <w:tcW w:w="2763" w:type="dxa"/>
          </w:tcPr>
          <w:p w14:paraId="24E98635" w14:textId="77777777" w:rsidR="000E7E1B" w:rsidRPr="000E7E1B" w:rsidRDefault="000E7E1B" w:rsidP="007F6598">
            <w:pPr>
              <w:pStyle w:val="Content"/>
              <w:framePr w:hSpace="0" w:wrap="auto" w:vAnchor="margin" w:xAlign="left" w:yAlign="inline"/>
            </w:pPr>
          </w:p>
          <w:p w14:paraId="42AB6D1E" w14:textId="189E2BB3" w:rsidR="009F426A" w:rsidRDefault="000E7E1B" w:rsidP="007F6598">
            <w:pPr>
              <w:pStyle w:val="Content"/>
              <w:framePr w:hSpace="0" w:wrap="auto" w:vAnchor="margin" w:xAlign="left" w:yAlign="inline"/>
            </w:pPr>
            <w:r w:rsidRPr="000E7E1B">
              <w:t xml:space="preserve">Phone:  </w:t>
            </w:r>
            <w:r w:rsidR="009F426A">
              <w:t>(832) 786-9132</w:t>
            </w:r>
          </w:p>
          <w:p w14:paraId="2DCE5966" w14:textId="59786906" w:rsidR="000E7E1B" w:rsidRPr="000E7E1B" w:rsidRDefault="000E7E1B" w:rsidP="007F6598">
            <w:pPr>
              <w:pStyle w:val="Content"/>
              <w:framePr w:hSpace="0" w:wrap="auto" w:vAnchor="margin" w:xAlign="left" w:yAlign="inline"/>
            </w:pPr>
            <w:r w:rsidRPr="000E7E1B">
              <w:t xml:space="preserve">E-mail: </w:t>
            </w:r>
            <w:r w:rsidR="009F426A">
              <w:t>contact@winmytourney.com</w:t>
            </w:r>
          </w:p>
        </w:tc>
      </w:tr>
    </w:tbl>
    <w:tbl>
      <w:tblPr>
        <w:tblpPr w:leftFromText="180" w:rightFromText="180" w:vertAnchor="text" w:tblpX="1054" w:tblpY="3192"/>
        <w:tblW w:w="0" w:type="auto"/>
        <w:tblLook w:val="0000" w:firstRow="0" w:lastRow="0" w:firstColumn="0" w:lastColumn="0" w:noHBand="0" w:noVBand="0"/>
      </w:tblPr>
      <w:tblGrid>
        <w:gridCol w:w="3960"/>
        <w:gridCol w:w="6251"/>
      </w:tblGrid>
      <w:tr w:rsidR="007F6598" w14:paraId="13D9F636" w14:textId="77777777" w:rsidTr="007F6598">
        <w:trPr>
          <w:trHeight w:val="1616"/>
        </w:trPr>
        <w:tc>
          <w:tcPr>
            <w:tcW w:w="3960" w:type="dxa"/>
            <w:tcBorders>
              <w:bottom w:val="single" w:sz="24" w:space="0" w:color="2664B0" w:themeColor="accent3"/>
            </w:tcBorders>
          </w:tcPr>
          <w:p w14:paraId="56E760F7" w14:textId="77777777" w:rsidR="007F6598" w:rsidRDefault="007F6598" w:rsidP="007F6598">
            <w:pPr>
              <w:framePr w:hSpace="0" w:wrap="auto" w:vAnchor="margin" w:xAlign="left" w:yAlign="inline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D036E9" wp14:editId="33D7555F">
                      <wp:extent cx="2306472" cy="627797"/>
                      <wp:effectExtent l="0" t="0" r="0" b="1270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6472" cy="6277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FCB3FE" w14:textId="622AB586" w:rsidR="007F6598" w:rsidRDefault="0024633A" w:rsidP="007F6598">
                                  <w:pPr>
                                    <w:pStyle w:val="Heading3"/>
                                  </w:pPr>
                                  <w:r>
                                    <w:t>Tricia Lynch</w:t>
                                  </w:r>
                                </w:p>
                                <w:p w14:paraId="1E91F5D6" w14:textId="737F4C47" w:rsidR="007F6598" w:rsidRPr="007F6598" w:rsidRDefault="009D3B95" w:rsidP="007F6598">
                                  <w:pPr>
                                    <w:pStyle w:val="Heading3"/>
                                    <w:rPr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Sponsorship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9D036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width:181.6pt;height:4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" filled="f" stroked="f" strokeweight=".5pt">
                      <v:textbox>
                        <w:txbxContent>
                          <w:p w14:paraId="69FCB3FE" w14:textId="622AB586" w:rsidR="007F6598" w:rsidRDefault="0024633A" w:rsidP="007F6598">
                            <w:pPr>
                              <w:pStyle w:val="Heading3"/>
                            </w:pPr>
                            <w:r>
                              <w:t>Tricia Lynch</w:t>
                            </w:r>
                          </w:p>
                          <w:p w14:paraId="1E91F5D6" w14:textId="737F4C47" w:rsidR="007F6598" w:rsidRPr="007F6598" w:rsidRDefault="009D3B95" w:rsidP="007F6598">
                            <w:pPr>
                              <w:pStyle w:val="Heading3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Sponsorship Manager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251" w:type="dxa"/>
          </w:tcPr>
          <w:p w14:paraId="057FD34D" w14:textId="77777777" w:rsidR="007F6598" w:rsidRDefault="007F6598" w:rsidP="007F6598">
            <w:pPr>
              <w:framePr w:hSpace="0" w:wrap="auto" w:vAnchor="margin" w:xAlign="left" w:yAlign="inline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6F2F759" wp14:editId="1208095F">
                      <wp:extent cx="2173103" cy="832514"/>
                      <wp:effectExtent l="0" t="0" r="0" b="5715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3103" cy="832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6454C2" w14:textId="7A4F2CFD" w:rsidR="007F6598" w:rsidRPr="000E7E1B" w:rsidRDefault="0024633A" w:rsidP="007F6598">
                                  <w:pPr>
                                    <w:pStyle w:val="Heading3"/>
                                    <w:spacing w:after="100"/>
                                  </w:pPr>
                                  <w:r>
                                    <w:t>PepsiCo</w:t>
                                  </w:r>
                                </w:p>
                                <w:p w14:paraId="183CDE4C" w14:textId="77777777" w:rsidR="0024633A" w:rsidRDefault="0024633A" w:rsidP="007F6598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4633A">
                                    <w:rPr>
                                      <w:sz w:val="24"/>
                                      <w:szCs w:val="24"/>
                                    </w:rPr>
                                    <w:t>700 Anderson Hill Road</w:t>
                                  </w:r>
                                </w:p>
                                <w:p w14:paraId="5931D29E" w14:textId="3245781F" w:rsidR="007F6598" w:rsidRPr="007F6598" w:rsidRDefault="0024633A" w:rsidP="0024633A">
                                  <w:pPr>
                                    <w:pStyle w:val="NoSpacing"/>
                                    <w:rPr>
                                      <w:sz w:val="24"/>
                                    </w:rPr>
                                  </w:pPr>
                                  <w:r w:rsidRPr="0024633A">
                                    <w:rPr>
                                      <w:sz w:val="24"/>
                                    </w:rPr>
                                    <w:t>Purchase, NY 10577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F2F759" id="Text Box 16" o:spid="_x0000_s1027" type="#_x0000_t202" style="width:171.1pt;height:6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" filled="f" stroked="f" strokeweight=".5pt">
                      <v:textbox>
                        <w:txbxContent>
                          <w:p w14:paraId="2E6454C2" w14:textId="7A4F2CFD" w:rsidR="007F6598" w:rsidRPr="000E7E1B" w:rsidRDefault="0024633A" w:rsidP="007F6598">
                            <w:pPr>
                              <w:pStyle w:val="Heading3"/>
                              <w:spacing w:after="100"/>
                            </w:pPr>
                            <w:r>
                              <w:t>PepsiCo</w:t>
                            </w:r>
                          </w:p>
                          <w:p w14:paraId="183CDE4C" w14:textId="77777777" w:rsidR="0024633A" w:rsidRDefault="0024633A" w:rsidP="007F659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24633A">
                              <w:rPr>
                                <w:sz w:val="24"/>
                                <w:szCs w:val="24"/>
                              </w:rPr>
                              <w:t>700 Anderson Hill Road</w:t>
                            </w:r>
                          </w:p>
                          <w:p w14:paraId="5931D29E" w14:textId="3245781F" w:rsidR="007F6598" w:rsidRPr="007F6598" w:rsidRDefault="0024633A" w:rsidP="0024633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 w:rsidRPr="0024633A">
                              <w:rPr>
                                <w:sz w:val="24"/>
                              </w:rPr>
                              <w:t>Purchase, NY 10577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F6598" w14:paraId="6BACAC14" w14:textId="77777777" w:rsidTr="007F6598">
        <w:trPr>
          <w:trHeight w:val="6707"/>
        </w:trPr>
        <w:tc>
          <w:tcPr>
            <w:tcW w:w="10211" w:type="dxa"/>
            <w:gridSpan w:val="2"/>
            <w:tcBorders>
              <w:top w:val="single" w:sz="24" w:space="0" w:color="2664B0" w:themeColor="accent3"/>
            </w:tcBorders>
          </w:tcPr>
          <w:p w14:paraId="2BC722CD" w14:textId="63109FF5" w:rsidR="007F6598" w:rsidRDefault="007F6598" w:rsidP="007F6598">
            <w:pPr>
              <w:framePr w:hSpace="0" w:wrap="auto" w:vAnchor="margin" w:xAlign="left" w:yAlign="inlin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5C3489" wp14:editId="4158605C">
                      <wp:extent cx="3671248" cy="777923"/>
                      <wp:effectExtent l="0" t="0" r="0" b="3175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248" cy="7779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276DCE" w14:textId="26D763A2" w:rsidR="007F6598" w:rsidRPr="009D3B95" w:rsidRDefault="009D3B95" w:rsidP="007F6598">
                                  <w:pPr>
                                    <w:pStyle w:val="Heading1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Dear Ms. Lynch,</w:t>
                                  </w:r>
                                  <w:r w:rsidR="00DA353E" w:rsidRPr="00DA353E">
                                    <w:rPr>
                                      <w:noProof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2743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5C3489" id="Text Box 9" o:spid="_x0000_s1028" type="#_x0000_t202" style="width:289.05pt;height: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" filled="f" stroked="f" strokeweight=".5pt">
                      <v:textbox inset=",21.6pt">
                        <w:txbxContent>
                          <w:p w14:paraId="66276DCE" w14:textId="26D763A2" w:rsidR="007F6598" w:rsidRPr="009D3B95" w:rsidRDefault="009D3B95" w:rsidP="007F6598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Dear Ms. Lynch,</w:t>
                            </w:r>
                            <w:r w:rsidR="00DA353E" w:rsidRPr="00DA353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75752C" wp14:editId="050D16BD">
                      <wp:extent cx="2346609" cy="791570"/>
                      <wp:effectExtent l="0" t="0" r="0" b="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6609" cy="791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356CEE" w14:textId="622114F3" w:rsidR="007F6598" w:rsidRPr="008F496A" w:rsidRDefault="009D3B95" w:rsidP="007F6598">
                                  <w:pPr>
                                    <w:pStyle w:val="Heading1"/>
                                    <w:jc w:val="righ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Cs/>
                                      <w:lang w:val="en-US"/>
                                    </w:rPr>
                                    <w:t>8</w:t>
                                  </w:r>
                                  <w:r w:rsidR="007F6598">
                                    <w:rPr>
                                      <w:bCs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Cs/>
                                      <w:lang w:val="en-US"/>
                                    </w:rPr>
                                    <w:t>January</w:t>
                                  </w:r>
                                  <w:r w:rsidR="007F6598">
                                    <w:rPr>
                                      <w:bCs/>
                                      <w:lang w:val="en-US"/>
                                    </w:rPr>
                                    <w:t xml:space="preserve"> 20</w:t>
                                  </w:r>
                                  <w:r>
                                    <w:rPr>
                                      <w:bCs/>
                                      <w:lang w:val="en-US"/>
                                    </w:rPr>
                                    <w:t>22</w:t>
                                  </w:r>
                                </w:p>
                                <w:p w14:paraId="3CA099CA" w14:textId="77777777" w:rsidR="007F6598" w:rsidRPr="00E764DA" w:rsidRDefault="007F6598" w:rsidP="007F6598">
                                  <w:pPr>
                                    <w:pStyle w:val="Heading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2743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75752C" id="Text Box 10" o:spid="_x0000_s1029" type="#_x0000_t202" style="width:184.75pt;height:6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" filled="f" stroked="f" strokeweight=".5pt">
                      <v:textbox inset=",21.6pt">
                        <w:txbxContent>
                          <w:p w14:paraId="20356CEE" w14:textId="622114F3" w:rsidR="007F6598" w:rsidRPr="008F496A" w:rsidRDefault="009D3B95" w:rsidP="007F6598">
                            <w:pPr>
                              <w:pStyle w:val="Heading1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8</w:t>
                            </w:r>
                            <w:r w:rsidR="007F6598">
                              <w:rPr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lang w:val="en-US"/>
                              </w:rPr>
                              <w:t>January</w:t>
                            </w:r>
                            <w:r w:rsidR="007F6598">
                              <w:rPr>
                                <w:bCs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bCs/>
                                <w:lang w:val="en-US"/>
                              </w:rPr>
                              <w:t>22</w:t>
                            </w:r>
                          </w:p>
                          <w:p w14:paraId="3CA099CA" w14:textId="77777777" w:rsidR="007F6598" w:rsidRPr="00E764DA" w:rsidRDefault="007F6598" w:rsidP="007F6598">
                            <w:pPr>
                              <w:pStyle w:val="Heading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18EDA42" w14:textId="3E90CBE7" w:rsidR="007F6598" w:rsidRDefault="00DA353E" w:rsidP="007F6598">
            <w:pPr>
              <w:framePr w:hSpace="0" w:wrap="auto" w:vAnchor="margin" w:xAlign="left" w:yAlign="inline"/>
            </w:pPr>
            <w:r>
              <w:rPr>
                <w:noProof/>
              </w:rPr>
              <w:drawing>
                <wp:anchor distT="0" distB="0" distL="114300" distR="114300" simplePos="0" relativeHeight="251664383" behindDoc="0" locked="0" layoutInCell="1" allowOverlap="1" wp14:anchorId="5A9A92D8" wp14:editId="0430A848">
                  <wp:simplePos x="0" y="0"/>
                  <wp:positionH relativeFrom="column">
                    <wp:posOffset>4017645</wp:posOffset>
                  </wp:positionH>
                  <wp:positionV relativeFrom="paragraph">
                    <wp:posOffset>4679315</wp:posOffset>
                  </wp:positionV>
                  <wp:extent cx="2080260" cy="1170075"/>
                  <wp:effectExtent l="0" t="0" r="0" b="0"/>
                  <wp:wrapNone/>
                  <wp:docPr id="4" name="Picture 4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ape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60" cy="117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F6598">
              <w:rPr>
                <w:noProof/>
              </w:rPr>
              <mc:AlternateContent>
                <mc:Choice Requires="wps">
                  <w:drawing>
                    <wp:inline distT="0" distB="0" distL="0" distR="0" wp14:anchorId="5C48502F" wp14:editId="74B48FC7">
                      <wp:extent cx="6237027" cy="4754880"/>
                      <wp:effectExtent l="0" t="0" r="0" b="762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7027" cy="47548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16C688" w14:textId="2514456E" w:rsidR="009D3B95" w:rsidRPr="00DA04C6" w:rsidRDefault="009D3B95" w:rsidP="009D3B95"/>
                                <w:p w14:paraId="3B1F5B9E" w14:textId="089DD6B0" w:rsidR="007F6598" w:rsidRPr="00DA04C6" w:rsidRDefault="002D4CE2" w:rsidP="007F6598">
                                  <w:pPr>
                                    <w:rPr>
                                      <w:szCs w:val="26"/>
                                    </w:rPr>
                                  </w:pPr>
                                  <w:r w:rsidRPr="00DA04C6">
                                    <w:rPr>
                                      <w:szCs w:val="26"/>
                                    </w:rPr>
                                    <w:t>My name is Ibrahim and I am the founder of MyTourney, a startup that serves to bring people together around the world to play in sports tournaments and reward winners with monetary prizes.</w:t>
                                  </w:r>
                                </w:p>
                                <w:p w14:paraId="29796280" w14:textId="029281BD" w:rsidR="002D4CE2" w:rsidRPr="00DA04C6" w:rsidRDefault="002D4CE2" w:rsidP="007F6598">
                                  <w:pPr>
                                    <w:rPr>
                                      <w:szCs w:val="26"/>
                                    </w:rPr>
                                  </w:pPr>
                                </w:p>
                                <w:p w14:paraId="4987F09F" w14:textId="61D03149" w:rsidR="002D4CE2" w:rsidRPr="00DA04C6" w:rsidRDefault="002D4CE2" w:rsidP="007F6598">
                                  <w:pPr>
                                    <w:rPr>
                                      <w:szCs w:val="26"/>
                                    </w:rPr>
                                  </w:pPr>
                                  <w:r w:rsidRPr="00DA04C6">
                                    <w:rPr>
                                      <w:szCs w:val="26"/>
                                    </w:rPr>
                                    <w:t>Currently, I am working to raise funding to accelerate the launch of MyTourney by offering tickets to the 2022 FIFA World Cup to the winner of MyTourney’s first tournament.</w:t>
                                  </w:r>
                                </w:p>
                                <w:p w14:paraId="0AFF975D" w14:textId="0A5E7619" w:rsidR="002D4CE2" w:rsidRPr="00DA04C6" w:rsidRDefault="002D4CE2" w:rsidP="007F6598">
                                  <w:pPr>
                                    <w:rPr>
                                      <w:szCs w:val="26"/>
                                    </w:rPr>
                                  </w:pPr>
                                </w:p>
                                <w:p w14:paraId="64E5501B" w14:textId="0F55FDB1" w:rsidR="002D4CE2" w:rsidRPr="00DA04C6" w:rsidRDefault="002D4CE2" w:rsidP="007F6598">
                                  <w:pPr>
                                    <w:rPr>
                                      <w:szCs w:val="26"/>
                                    </w:rPr>
                                  </w:pPr>
                                  <w:r w:rsidRPr="00DA04C6">
                                    <w:rPr>
                                      <w:szCs w:val="26"/>
                                    </w:rPr>
                                    <w:t xml:space="preserve">MyTourney has been received well by our customers and has potential to grow rapidly in anticipation of the World Cup. This is why </w:t>
                                  </w:r>
                                  <w:r w:rsidR="00B564CB" w:rsidRPr="00DA04C6">
                                    <w:rPr>
                                      <w:szCs w:val="26"/>
                                    </w:rPr>
                                    <w:t>I am currently looking for sponsors to help me reach this goal.</w:t>
                                  </w:r>
                                </w:p>
                                <w:p w14:paraId="70F21EE1" w14:textId="139784B1" w:rsidR="00B564CB" w:rsidRPr="00DA04C6" w:rsidRDefault="00B564CB" w:rsidP="007F6598">
                                  <w:pPr>
                                    <w:rPr>
                                      <w:szCs w:val="26"/>
                                    </w:rPr>
                                  </w:pPr>
                                </w:p>
                                <w:p w14:paraId="36CA43F5" w14:textId="6C66100B" w:rsidR="00B564CB" w:rsidRPr="00DA04C6" w:rsidRDefault="00B564CB" w:rsidP="007F6598">
                                  <w:pPr>
                                    <w:rPr>
                                      <w:szCs w:val="26"/>
                                    </w:rPr>
                                  </w:pPr>
                                  <w:r w:rsidRPr="00DA04C6">
                                    <w:rPr>
                                      <w:szCs w:val="26"/>
                                    </w:rPr>
                                    <w:t>Since PepsiCo’s values</w:t>
                                  </w:r>
                                  <w:r w:rsidR="008D4BD4" w:rsidRPr="00DA04C6">
                                    <w:rPr>
                                      <w:szCs w:val="26"/>
                                    </w:rPr>
                                    <w:t xml:space="preserve"> of growth and doing good for communities</w:t>
                                  </w:r>
                                  <w:r w:rsidRPr="00DA04C6">
                                    <w:rPr>
                                      <w:szCs w:val="26"/>
                                    </w:rPr>
                                    <w:t xml:space="preserve"> align with MyTourney and PepsiCo is looking to accelerate international expansion, your sponsorship will be mutually beneficial, as I will announce it on all of our </w:t>
                                  </w:r>
                                  <w:r w:rsidR="008D4BD4" w:rsidRPr="00DA04C6">
                                    <w:rPr>
                                      <w:szCs w:val="26"/>
                                    </w:rPr>
                                    <w:t>social media platforms and in the app itself</w:t>
                                  </w:r>
                                  <w:r w:rsidRPr="00DA04C6">
                                    <w:rPr>
                                      <w:szCs w:val="26"/>
                                    </w:rPr>
                                    <w:t>.</w:t>
                                  </w:r>
                                </w:p>
                                <w:p w14:paraId="2282796C" w14:textId="0278EECB" w:rsidR="008D4BD4" w:rsidRPr="00DA04C6" w:rsidRDefault="008D4BD4" w:rsidP="007F6598">
                                  <w:pPr>
                                    <w:rPr>
                                      <w:szCs w:val="26"/>
                                    </w:rPr>
                                  </w:pPr>
                                </w:p>
                                <w:p w14:paraId="3AC8B65D" w14:textId="3F0F7D84" w:rsidR="00DA353E" w:rsidRPr="00DA04C6" w:rsidRDefault="00DA353E" w:rsidP="00DA353E">
                                  <w:pPr>
                                    <w:rPr>
                                      <w:szCs w:val="26"/>
                                    </w:rPr>
                                  </w:pPr>
                                  <w:r w:rsidRPr="00DA04C6">
                                    <w:rPr>
                                      <w:szCs w:val="26"/>
                                    </w:rPr>
                                    <w:t>After only [insert time] of launching, there</w:t>
                                  </w:r>
                                  <w:r w:rsidR="008D4BD4" w:rsidRPr="00DA04C6">
                                    <w:rPr>
                                      <w:szCs w:val="26"/>
                                    </w:rPr>
                                    <w:t xml:space="preserve"> are [insert stats here] players using MyTourney daily, [insert stats here] tournaments played daily, [insert stats] followers on social media, and we have tournaments in [insert stats] countries, including [stats] cities.</w:t>
                                  </w:r>
                                </w:p>
                                <w:p w14:paraId="0D3862E9" w14:textId="47374143" w:rsidR="00DA353E" w:rsidRDefault="00DA353E" w:rsidP="00DA353E">
                                  <w:pPr>
                                    <w:rPr>
                                      <w:b/>
                                      <w:szCs w:val="26"/>
                                    </w:rPr>
                                  </w:pPr>
                                </w:p>
                                <w:p w14:paraId="2DCF7F28" w14:textId="38C37F32" w:rsidR="00DA353E" w:rsidRPr="000E7E1B" w:rsidRDefault="00DA353E" w:rsidP="00DA353E">
                                  <w:pPr>
                                    <w:rPr>
                                      <w:b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Cs w:val="26"/>
                                    </w:rPr>
                                    <w:t>I hope you are willing to contribute and thank you for your consideration.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48502F" id="Text Box 12" o:spid="_x0000_s1030" type="#_x0000_t202" style="width:491.1pt;height:37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" filled="f" stroked="f" strokeweight=".5pt">
                      <v:textbox>
                        <w:txbxContent>
                          <w:p w14:paraId="2F16C688" w14:textId="2514456E" w:rsidR="009D3B95" w:rsidRPr="00DA04C6" w:rsidRDefault="009D3B95" w:rsidP="009D3B95"/>
                          <w:p w14:paraId="3B1F5B9E" w14:textId="089DD6B0" w:rsidR="007F6598" w:rsidRPr="00DA04C6" w:rsidRDefault="002D4CE2" w:rsidP="007F6598">
                            <w:pPr>
                              <w:rPr>
                                <w:szCs w:val="26"/>
                              </w:rPr>
                            </w:pPr>
                            <w:r w:rsidRPr="00DA04C6">
                              <w:rPr>
                                <w:szCs w:val="26"/>
                              </w:rPr>
                              <w:t>My name is Ibrahim and I am the founder of MyTourney, a startup that serves to bring people together around the world to play in sports tournaments and reward winners with monetary prizes.</w:t>
                            </w:r>
                          </w:p>
                          <w:p w14:paraId="29796280" w14:textId="029281BD" w:rsidR="002D4CE2" w:rsidRPr="00DA04C6" w:rsidRDefault="002D4CE2" w:rsidP="007F6598">
                            <w:pPr>
                              <w:rPr>
                                <w:szCs w:val="26"/>
                              </w:rPr>
                            </w:pPr>
                          </w:p>
                          <w:p w14:paraId="4987F09F" w14:textId="61D03149" w:rsidR="002D4CE2" w:rsidRPr="00DA04C6" w:rsidRDefault="002D4CE2" w:rsidP="007F6598">
                            <w:pPr>
                              <w:rPr>
                                <w:szCs w:val="26"/>
                              </w:rPr>
                            </w:pPr>
                            <w:r w:rsidRPr="00DA04C6">
                              <w:rPr>
                                <w:szCs w:val="26"/>
                              </w:rPr>
                              <w:t>Currently, I am working to raise funding to accelerate the launch of MyTourney by offering tickets to the 2022 FIFA World Cup to the winner of MyTourney’s first tournament.</w:t>
                            </w:r>
                          </w:p>
                          <w:p w14:paraId="0AFF975D" w14:textId="0A5E7619" w:rsidR="002D4CE2" w:rsidRPr="00DA04C6" w:rsidRDefault="002D4CE2" w:rsidP="007F6598">
                            <w:pPr>
                              <w:rPr>
                                <w:szCs w:val="26"/>
                              </w:rPr>
                            </w:pPr>
                          </w:p>
                          <w:p w14:paraId="64E5501B" w14:textId="0F55FDB1" w:rsidR="002D4CE2" w:rsidRPr="00DA04C6" w:rsidRDefault="002D4CE2" w:rsidP="007F6598">
                            <w:pPr>
                              <w:rPr>
                                <w:szCs w:val="26"/>
                              </w:rPr>
                            </w:pPr>
                            <w:r w:rsidRPr="00DA04C6">
                              <w:rPr>
                                <w:szCs w:val="26"/>
                              </w:rPr>
                              <w:t xml:space="preserve">MyTourney has been received well by our customers and has potential to grow rapidly in anticipation of the World Cup. This is why </w:t>
                            </w:r>
                            <w:r w:rsidR="00B564CB" w:rsidRPr="00DA04C6">
                              <w:rPr>
                                <w:szCs w:val="26"/>
                              </w:rPr>
                              <w:t>I am currently looking for sponsors to help me reach this goal.</w:t>
                            </w:r>
                          </w:p>
                          <w:p w14:paraId="70F21EE1" w14:textId="139784B1" w:rsidR="00B564CB" w:rsidRPr="00DA04C6" w:rsidRDefault="00B564CB" w:rsidP="007F6598">
                            <w:pPr>
                              <w:rPr>
                                <w:szCs w:val="26"/>
                              </w:rPr>
                            </w:pPr>
                          </w:p>
                          <w:p w14:paraId="36CA43F5" w14:textId="6C66100B" w:rsidR="00B564CB" w:rsidRPr="00DA04C6" w:rsidRDefault="00B564CB" w:rsidP="007F6598">
                            <w:pPr>
                              <w:rPr>
                                <w:szCs w:val="26"/>
                              </w:rPr>
                            </w:pPr>
                            <w:r w:rsidRPr="00DA04C6">
                              <w:rPr>
                                <w:szCs w:val="26"/>
                              </w:rPr>
                              <w:t>Since PepsiCo’s values</w:t>
                            </w:r>
                            <w:r w:rsidR="008D4BD4" w:rsidRPr="00DA04C6">
                              <w:rPr>
                                <w:szCs w:val="26"/>
                              </w:rPr>
                              <w:t xml:space="preserve"> of growth and doing good for communities</w:t>
                            </w:r>
                            <w:r w:rsidRPr="00DA04C6">
                              <w:rPr>
                                <w:szCs w:val="26"/>
                              </w:rPr>
                              <w:t xml:space="preserve"> align with MyTourney and PepsiCo is looking to accelerate international expansion, your sponsorship will be mutually beneficial, as I will announce it on all of our </w:t>
                            </w:r>
                            <w:r w:rsidR="008D4BD4" w:rsidRPr="00DA04C6">
                              <w:rPr>
                                <w:szCs w:val="26"/>
                              </w:rPr>
                              <w:t>social media platforms and in the app itself</w:t>
                            </w:r>
                            <w:r w:rsidRPr="00DA04C6">
                              <w:rPr>
                                <w:szCs w:val="26"/>
                              </w:rPr>
                              <w:t>.</w:t>
                            </w:r>
                          </w:p>
                          <w:p w14:paraId="2282796C" w14:textId="0278EECB" w:rsidR="008D4BD4" w:rsidRPr="00DA04C6" w:rsidRDefault="008D4BD4" w:rsidP="007F6598">
                            <w:pPr>
                              <w:rPr>
                                <w:szCs w:val="26"/>
                              </w:rPr>
                            </w:pPr>
                          </w:p>
                          <w:p w14:paraId="3AC8B65D" w14:textId="3F0F7D84" w:rsidR="00DA353E" w:rsidRPr="00DA04C6" w:rsidRDefault="00DA353E" w:rsidP="00DA353E">
                            <w:pPr>
                              <w:rPr>
                                <w:szCs w:val="26"/>
                              </w:rPr>
                            </w:pPr>
                            <w:r w:rsidRPr="00DA04C6">
                              <w:rPr>
                                <w:szCs w:val="26"/>
                              </w:rPr>
                              <w:t>After only [insert time] of launching, there</w:t>
                            </w:r>
                            <w:r w:rsidR="008D4BD4" w:rsidRPr="00DA04C6">
                              <w:rPr>
                                <w:szCs w:val="26"/>
                              </w:rPr>
                              <w:t xml:space="preserve"> are [insert stats here] players using MyTourney daily, [insert stats here] tournaments played daily, [insert stats] followers on social media, and we have tournaments in [insert stats] countries, including [stats] cities.</w:t>
                            </w:r>
                          </w:p>
                          <w:p w14:paraId="0D3862E9" w14:textId="47374143" w:rsidR="00DA353E" w:rsidRDefault="00DA353E" w:rsidP="00DA353E">
                            <w:pPr>
                              <w:rPr>
                                <w:b/>
                                <w:szCs w:val="26"/>
                              </w:rPr>
                            </w:pPr>
                          </w:p>
                          <w:p w14:paraId="2DCF7F28" w14:textId="38C37F32" w:rsidR="00DA353E" w:rsidRPr="000E7E1B" w:rsidRDefault="00DA353E" w:rsidP="00DA353E">
                            <w:pPr>
                              <w:rPr>
                                <w:b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Cs w:val="26"/>
                              </w:rPr>
                              <w:t>I hope you are willing to contribute and thank you for your consideration.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057C9E7" w14:textId="30E0E3D2" w:rsidR="007F6598" w:rsidRDefault="007F6598" w:rsidP="007F6598">
            <w:pPr>
              <w:framePr w:hSpace="0" w:wrap="auto" w:vAnchor="margin" w:xAlign="left" w:yAlign="inlin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E6317CE" wp14:editId="5402F84D">
                      <wp:extent cx="3448594" cy="326571"/>
                      <wp:effectExtent l="0" t="0" r="0" b="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8594" cy="3265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9D2611" w14:textId="4DFA19DE" w:rsidR="007F6598" w:rsidRPr="00DA04C6" w:rsidRDefault="00DA353E" w:rsidP="007F6598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DA04C6">
                                    <w:rPr>
                                      <w:lang w:val="en-US"/>
                                    </w:rPr>
                                    <w:t>Sincerely</w:t>
                                  </w:r>
                                  <w:r w:rsidR="00DA04C6" w:rsidRPr="00DA04C6">
                                    <w:rPr>
                                      <w:lang w:val="en-US"/>
                                    </w:rPr>
                                    <w:t>,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6317CE" id="Text Box 13" o:spid="_x0000_s1031" type="#_x0000_t202" style="width:271.55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" filled="f" stroked="f" strokeweight=".5pt">
                      <v:textbox>
                        <w:txbxContent>
                          <w:p w14:paraId="589D2611" w14:textId="4DFA19DE" w:rsidR="007F6598" w:rsidRPr="00DA04C6" w:rsidRDefault="00DA353E" w:rsidP="007F6598">
                            <w:pPr>
                              <w:rPr>
                                <w:lang w:val="en-US"/>
                              </w:rPr>
                            </w:pPr>
                            <w:r w:rsidRPr="00DA04C6">
                              <w:rPr>
                                <w:lang w:val="en-US"/>
                              </w:rPr>
                              <w:t>Sincerely</w:t>
                            </w:r>
                            <w:r w:rsidR="00DA04C6" w:rsidRPr="00DA04C6">
                              <w:rPr>
                                <w:lang w:val="en-US"/>
                              </w:rPr>
                              <w:t>,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2E9780A" w14:textId="61AFDEFD" w:rsidR="007F6598" w:rsidRDefault="007F6598" w:rsidP="007F6598">
            <w:pPr>
              <w:framePr w:hSpace="0" w:wrap="auto" w:vAnchor="margin" w:xAlign="left" w:yAlign="inlin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C6DB7C" wp14:editId="22DF272C">
                      <wp:extent cx="3448594" cy="436728"/>
                      <wp:effectExtent l="0" t="0" r="0" b="1905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8594" cy="4367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00A634" w14:textId="079D7B16" w:rsidR="007F6598" w:rsidRPr="00E764DA" w:rsidRDefault="00DA353E" w:rsidP="007F6598">
                                  <w:pPr>
                                    <w:pStyle w:val="Heading1"/>
                                  </w:pPr>
                                  <w:r>
                                    <w:t>Ibrahim Al-Akash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C6DB7C" id="Text Box 14" o:spid="_x0000_s1032" type="#_x0000_t202" style="width:271.55pt;height:3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" filled="f" stroked="f" strokeweight=".5pt">
                      <v:textbox>
                        <w:txbxContent>
                          <w:p w14:paraId="2C00A634" w14:textId="079D7B16" w:rsidR="007F6598" w:rsidRPr="00E764DA" w:rsidRDefault="00DA353E" w:rsidP="007F6598">
                            <w:pPr>
                              <w:pStyle w:val="Heading1"/>
                            </w:pPr>
                            <w:r>
                              <w:t>Ibrahim Al-Akash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1AED84C" w14:textId="4A0C0088" w:rsidR="007F6598" w:rsidRDefault="007F6598" w:rsidP="007F6598">
            <w:pPr>
              <w:framePr w:hSpace="0" w:wrap="auto" w:vAnchor="margin" w:xAlign="left" w:yAlign="inline"/>
            </w:pPr>
          </w:p>
        </w:tc>
      </w:tr>
    </w:tbl>
    <w:p w14:paraId="5A527E9D" w14:textId="5F6F0282" w:rsidR="00121187" w:rsidRPr="00121187" w:rsidRDefault="00DA04C6" w:rsidP="000E7E1B">
      <w:pPr>
        <w:framePr w:hSpace="0" w:wrap="auto" w:vAnchor="margin" w:xAlign="left" w:yAlign="inline"/>
      </w:pPr>
      <w:r>
        <w:rPr>
          <w:noProof/>
        </w:rPr>
        <w:drawing>
          <wp:anchor distT="0" distB="0" distL="114300" distR="114300" simplePos="0" relativeHeight="251660287" behindDoc="1" locked="0" layoutInCell="1" allowOverlap="1" wp14:anchorId="16C7FC8B" wp14:editId="2F8AC44B">
            <wp:simplePos x="0" y="0"/>
            <wp:positionH relativeFrom="column">
              <wp:posOffset>6985</wp:posOffset>
            </wp:positionH>
            <wp:positionV relativeFrom="paragraph">
              <wp:posOffset>9738360</wp:posOffset>
            </wp:positionV>
            <wp:extent cx="6173470" cy="488950"/>
            <wp:effectExtent l="133350" t="133350" r="55880" b="82550"/>
            <wp:wrapNone/>
            <wp:docPr id="1" name="Graphic 1" descr="gradient colored graph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gradient colored graphics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488950"/>
                    </a:xfrm>
                    <a:prstGeom prst="rect">
                      <a:avLst/>
                    </a:prstGeom>
                    <a:effectLst>
                      <a:outerShdw blurRad="1016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24633A">
        <w:rPr>
          <w:noProof/>
        </w:rPr>
        <w:drawing>
          <wp:anchor distT="0" distB="0" distL="114300" distR="114300" simplePos="0" relativeHeight="251662335" behindDoc="0" locked="0" layoutInCell="1" allowOverlap="1" wp14:anchorId="05CEB6B0" wp14:editId="49E86D5C">
            <wp:simplePos x="0" y="0"/>
            <wp:positionH relativeFrom="column">
              <wp:posOffset>4465320</wp:posOffset>
            </wp:positionH>
            <wp:positionV relativeFrom="paragraph">
              <wp:posOffset>-91440</wp:posOffset>
            </wp:positionV>
            <wp:extent cx="1151089" cy="822049"/>
            <wp:effectExtent l="0" t="0" r="0" b="0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089" cy="822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0BB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0D5723F1" wp14:editId="3FA3CBC7">
                <wp:simplePos x="0" y="0"/>
                <wp:positionH relativeFrom="column">
                  <wp:posOffset>5426710</wp:posOffset>
                </wp:positionH>
                <wp:positionV relativeFrom="paragraph">
                  <wp:posOffset>-60960</wp:posOffset>
                </wp:positionV>
                <wp:extent cx="2186940" cy="11658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1165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D2A98" w14:textId="7F221779" w:rsidR="003550BB" w:rsidRPr="0024633A" w:rsidRDefault="003550BB" w:rsidP="003550BB">
                            <w:pPr>
                              <w:spacing w:line="860" w:lineRule="exact"/>
                              <w:jc w:val="center"/>
                              <w:rPr>
                                <w:rFonts w:ascii="NTF-Grand" w:hAnsi="NTF-Grand"/>
                                <w:color w:val="141D48" w:themeColor="accent2" w:themeShade="80"/>
                                <w:sz w:val="44"/>
                                <w:szCs w:val="40"/>
                                <w:lang w:val="en-US"/>
                              </w:rPr>
                            </w:pPr>
                            <w:r w:rsidRPr="0024633A">
                              <w:rPr>
                                <w:rFonts w:ascii="Varsity Regular" w:hAnsi="Varsity Regular"/>
                                <w:color w:val="141D48" w:themeColor="accent2" w:themeShade="80"/>
                                <w:sz w:val="48"/>
                                <w:szCs w:val="44"/>
                                <w:lang w:val="en-US"/>
                              </w:rPr>
                              <w:t>MYTOURNEY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23F1" id="Text Box 3" o:spid="_x0000_s1033" type="#_x0000_t202" style="position:absolute;margin-left:427.3pt;margin-top:-4.8pt;width:172.2pt;height:91.8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" filled="f" stroked="f" strokeweight=".5pt">
                <v:textbox>
                  <w:txbxContent>
                    <w:p w14:paraId="34CD2A98" w14:textId="7F221779" w:rsidR="003550BB" w:rsidRPr="0024633A" w:rsidRDefault="003550BB" w:rsidP="003550BB">
                      <w:pPr>
                        <w:spacing w:line="860" w:lineRule="exact"/>
                        <w:jc w:val="center"/>
                        <w:rPr>
                          <w:rFonts w:ascii="NTF-Grand" w:hAnsi="NTF-Grand"/>
                          <w:color w:val="141D48" w:themeColor="accent2" w:themeShade="80"/>
                          <w:sz w:val="44"/>
                          <w:szCs w:val="40"/>
                          <w:lang w:val="en-US"/>
                        </w:rPr>
                      </w:pPr>
                      <w:r w:rsidRPr="0024633A">
                        <w:rPr>
                          <w:rFonts w:ascii="Varsity Regular" w:hAnsi="Varsity Regular"/>
                          <w:color w:val="141D48" w:themeColor="accent2" w:themeShade="80"/>
                          <w:sz w:val="48"/>
                          <w:szCs w:val="44"/>
                          <w:lang w:val="en-US"/>
                        </w:rPr>
                        <w:t>MYTOURNEY</w:t>
                      </w:r>
                    </w:p>
                  </w:txbxContent>
                </v:textbox>
              </v:shape>
            </w:pict>
          </mc:Fallback>
        </mc:AlternateContent>
      </w:r>
      <w:r w:rsidR="007F6598">
        <w:rPr>
          <w:noProof/>
        </w:rPr>
        <w:t xml:space="preserve"> </w:t>
      </w:r>
      <w:r w:rsidR="007F6598">
        <w:rPr>
          <w:noProof/>
        </w:rPr>
        <w:drawing>
          <wp:anchor distT="0" distB="0" distL="114300" distR="114300" simplePos="0" relativeHeight="251661311" behindDoc="1" locked="0" layoutInCell="1" allowOverlap="1" wp14:anchorId="65EE9807" wp14:editId="40C01B5B">
            <wp:simplePos x="0" y="0"/>
            <wp:positionH relativeFrom="column">
              <wp:posOffset>0</wp:posOffset>
            </wp:positionH>
            <wp:positionV relativeFrom="page">
              <wp:posOffset>2370</wp:posOffset>
            </wp:positionV>
            <wp:extent cx="7560310" cy="1428115"/>
            <wp:effectExtent l="57150" t="19050" r="59690" b="95885"/>
            <wp:wrapNone/>
            <wp:docPr id="17" name="Graphic 9" descr="gradient colored graph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gradient colored graphics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4281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F6598">
        <w:rPr>
          <w:noProof/>
        </w:rPr>
        <w:t xml:space="preserve"> </w:t>
      </w:r>
    </w:p>
    <w:sectPr w:rsidR="00121187" w:rsidRPr="00121187" w:rsidSect="000E7E1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720" w:right="0" w:bottom="720" w:left="0" w:header="0" w:footer="0" w:gutter="0"/>
      <w:pgBorders w:display="notFirstPage" w:offsetFrom="page">
        <w:right w:val="threeDEmboss" w:sz="48" w:space="24" w:color="005893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4F31B" w14:textId="77777777" w:rsidR="00420FC2" w:rsidRDefault="00420FC2" w:rsidP="000E7E1B">
      <w:pPr>
        <w:framePr w:hSpace="0" w:wrap="auto" w:vAnchor="margin" w:xAlign="left" w:yAlign="inline"/>
      </w:pPr>
      <w:r>
        <w:separator/>
      </w:r>
    </w:p>
  </w:endnote>
  <w:endnote w:type="continuationSeparator" w:id="0">
    <w:p w14:paraId="186ADDAF" w14:textId="77777777" w:rsidR="00420FC2" w:rsidRDefault="00420FC2" w:rsidP="000E7E1B">
      <w:pPr>
        <w:framePr w:hSpace="0" w:wrap="auto" w:vAnchor="margin" w:xAlign="left" w:yAlign="inlin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sity Regular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NTF-Grand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6119B" w14:textId="77777777" w:rsidR="000E7E1B" w:rsidRDefault="000E7E1B" w:rsidP="000E7E1B">
    <w:pPr>
      <w:pStyle w:val="Footer"/>
      <w:framePr w:hSpace="0" w:wrap="auto" w:vAnchor="margin" w:xAlign="left" w:yAlign="inlin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44E2B" w14:textId="77777777" w:rsidR="000E7E1B" w:rsidRDefault="000E7E1B" w:rsidP="000E7E1B">
    <w:pPr>
      <w:pStyle w:val="Footer"/>
      <w:framePr w:hSpace="0" w:wrap="auto" w:vAnchor="margin" w:xAlign="left" w:yAlign="inlin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0B7A8" w14:textId="77777777" w:rsidR="000E7E1B" w:rsidRDefault="000E7E1B" w:rsidP="000E7E1B">
    <w:pPr>
      <w:pStyle w:val="Footer"/>
      <w:framePr w:hSpace="0" w:wrap="auto" w:vAnchor="margin" w:xAlign="left" w:yAlign="inlin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9E3B9" w14:textId="77777777" w:rsidR="00420FC2" w:rsidRDefault="00420FC2" w:rsidP="000E7E1B">
      <w:pPr>
        <w:framePr w:hSpace="0" w:wrap="auto" w:vAnchor="margin" w:xAlign="left" w:yAlign="inline"/>
      </w:pPr>
      <w:r>
        <w:separator/>
      </w:r>
    </w:p>
  </w:footnote>
  <w:footnote w:type="continuationSeparator" w:id="0">
    <w:p w14:paraId="04D2FCAC" w14:textId="77777777" w:rsidR="00420FC2" w:rsidRDefault="00420FC2" w:rsidP="000E7E1B">
      <w:pPr>
        <w:framePr w:hSpace="0" w:wrap="auto" w:vAnchor="margin" w:xAlign="left" w:yAlign="inlin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E4D8B" w14:textId="77777777" w:rsidR="000E7E1B" w:rsidRDefault="000E7E1B" w:rsidP="000E7E1B">
    <w:pPr>
      <w:pStyle w:val="Header"/>
      <w:framePr w:hSpace="0" w:wrap="auto" w:vAnchor="margin" w:xAlign="left" w:yAlign="inli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4CAB4" w14:textId="77777777" w:rsidR="000E7E1B" w:rsidRDefault="000E7E1B" w:rsidP="000E7E1B">
    <w:pPr>
      <w:pStyle w:val="Header"/>
      <w:framePr w:hSpace="0" w:wrap="auto" w:vAnchor="margin" w:xAlign="left" w:yAlign="inli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21039" w14:textId="77777777" w:rsidR="000E7E1B" w:rsidRDefault="000E7E1B" w:rsidP="000E7E1B">
    <w:pPr>
      <w:pStyle w:val="Header"/>
      <w:framePr w:hSpace="0" w:wrap="auto" w:vAnchor="margin" w:xAlign="left" w:yAlign="inli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BB"/>
    <w:rsid w:val="00004749"/>
    <w:rsid w:val="00026DB1"/>
    <w:rsid w:val="00077CE5"/>
    <w:rsid w:val="00097C6A"/>
    <w:rsid w:val="000B507B"/>
    <w:rsid w:val="000E66AE"/>
    <w:rsid w:val="000E7E1B"/>
    <w:rsid w:val="00121187"/>
    <w:rsid w:val="001434DE"/>
    <w:rsid w:val="00145DE2"/>
    <w:rsid w:val="001535F3"/>
    <w:rsid w:val="001564AA"/>
    <w:rsid w:val="00172642"/>
    <w:rsid w:val="001E10B7"/>
    <w:rsid w:val="001E793D"/>
    <w:rsid w:val="002113B6"/>
    <w:rsid w:val="00231C9E"/>
    <w:rsid w:val="0024633A"/>
    <w:rsid w:val="00253349"/>
    <w:rsid w:val="002575CE"/>
    <w:rsid w:val="002679F5"/>
    <w:rsid w:val="00291927"/>
    <w:rsid w:val="002B565A"/>
    <w:rsid w:val="002C064F"/>
    <w:rsid w:val="002D4CE2"/>
    <w:rsid w:val="002E5BC7"/>
    <w:rsid w:val="002E635C"/>
    <w:rsid w:val="0032363F"/>
    <w:rsid w:val="003476AA"/>
    <w:rsid w:val="003550BB"/>
    <w:rsid w:val="00382592"/>
    <w:rsid w:val="003A5D82"/>
    <w:rsid w:val="003B1299"/>
    <w:rsid w:val="003C7C80"/>
    <w:rsid w:val="00420FC2"/>
    <w:rsid w:val="00423824"/>
    <w:rsid w:val="00424685"/>
    <w:rsid w:val="00426104"/>
    <w:rsid w:val="00433DA7"/>
    <w:rsid w:val="00463797"/>
    <w:rsid w:val="004B77A0"/>
    <w:rsid w:val="004E2E6C"/>
    <w:rsid w:val="005545BE"/>
    <w:rsid w:val="005A7F8D"/>
    <w:rsid w:val="005B157A"/>
    <w:rsid w:val="005E036A"/>
    <w:rsid w:val="005E383E"/>
    <w:rsid w:val="0063431F"/>
    <w:rsid w:val="006669FF"/>
    <w:rsid w:val="00684318"/>
    <w:rsid w:val="006855AC"/>
    <w:rsid w:val="0069576C"/>
    <w:rsid w:val="006A746E"/>
    <w:rsid w:val="006B2063"/>
    <w:rsid w:val="0074776E"/>
    <w:rsid w:val="00755E58"/>
    <w:rsid w:val="007604B3"/>
    <w:rsid w:val="00773DAF"/>
    <w:rsid w:val="007E07AB"/>
    <w:rsid w:val="007F44C2"/>
    <w:rsid w:val="007F6598"/>
    <w:rsid w:val="00872F8D"/>
    <w:rsid w:val="00895153"/>
    <w:rsid w:val="008D4BD4"/>
    <w:rsid w:val="008D738B"/>
    <w:rsid w:val="008E0B48"/>
    <w:rsid w:val="00913A62"/>
    <w:rsid w:val="0092171B"/>
    <w:rsid w:val="00963B73"/>
    <w:rsid w:val="00996CDE"/>
    <w:rsid w:val="009B7712"/>
    <w:rsid w:val="009D0504"/>
    <w:rsid w:val="009D3B95"/>
    <w:rsid w:val="009F1293"/>
    <w:rsid w:val="009F426A"/>
    <w:rsid w:val="00A25F60"/>
    <w:rsid w:val="00A3358E"/>
    <w:rsid w:val="00A45F68"/>
    <w:rsid w:val="00A54276"/>
    <w:rsid w:val="00A902AC"/>
    <w:rsid w:val="00A94C12"/>
    <w:rsid w:val="00AB3207"/>
    <w:rsid w:val="00AD40CE"/>
    <w:rsid w:val="00AE3657"/>
    <w:rsid w:val="00B15367"/>
    <w:rsid w:val="00B26E63"/>
    <w:rsid w:val="00B46BF9"/>
    <w:rsid w:val="00B564CB"/>
    <w:rsid w:val="00B6394B"/>
    <w:rsid w:val="00B733A6"/>
    <w:rsid w:val="00BF4D3C"/>
    <w:rsid w:val="00C17266"/>
    <w:rsid w:val="00C65258"/>
    <w:rsid w:val="00C83F0D"/>
    <w:rsid w:val="00CF7075"/>
    <w:rsid w:val="00D258B3"/>
    <w:rsid w:val="00D34398"/>
    <w:rsid w:val="00D42D06"/>
    <w:rsid w:val="00D50C10"/>
    <w:rsid w:val="00D53223"/>
    <w:rsid w:val="00D62E0D"/>
    <w:rsid w:val="00D76202"/>
    <w:rsid w:val="00D85071"/>
    <w:rsid w:val="00D87C3D"/>
    <w:rsid w:val="00DA04C6"/>
    <w:rsid w:val="00DA353E"/>
    <w:rsid w:val="00E06A1C"/>
    <w:rsid w:val="00E435C1"/>
    <w:rsid w:val="00E44A26"/>
    <w:rsid w:val="00E453E3"/>
    <w:rsid w:val="00E56946"/>
    <w:rsid w:val="00E6562B"/>
    <w:rsid w:val="00E7129A"/>
    <w:rsid w:val="00EA37D7"/>
    <w:rsid w:val="00EA64A3"/>
    <w:rsid w:val="00EF1777"/>
    <w:rsid w:val="00F24237"/>
    <w:rsid w:val="00FC501E"/>
    <w:rsid w:val="00FD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C091541"/>
  <w15:docId w15:val="{3F9CA046-988A-45FD-8AFD-277F4565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E1B"/>
    <w:pPr>
      <w:framePr w:hSpace="180" w:wrap="around" w:vAnchor="text" w:hAnchor="text" w:x="1051" w:y="925"/>
      <w:spacing w:after="0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E1B"/>
    <w:pPr>
      <w:keepNext/>
      <w:keepLines/>
      <w:framePr w:wrap="around"/>
      <w:outlineLvl w:val="0"/>
    </w:pPr>
    <w:rPr>
      <w:rFonts w:asciiTheme="majorHAnsi" w:eastAsiaTheme="majorEastAsia" w:hAnsiTheme="majorHAnsi" w:cstheme="majorBidi"/>
      <w:b/>
      <w:color w:val="292561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E1B"/>
    <w:pPr>
      <w:keepNext/>
      <w:keepLines/>
      <w:framePr w:wrap="around"/>
      <w:spacing w:before="40"/>
      <w:outlineLvl w:val="1"/>
    </w:pPr>
    <w:rPr>
      <w:rFonts w:asciiTheme="majorHAnsi" w:eastAsiaTheme="majorEastAsia" w:hAnsiTheme="majorHAnsi" w:cstheme="majorBidi"/>
      <w:color w:val="0084DC" w:themeColor="accent1" w:themeShade="BF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E7E1B"/>
    <w:pPr>
      <w:framePr w:wrap="around" w:y="334"/>
      <w:outlineLvl w:val="2"/>
    </w:pPr>
    <w:rPr>
      <w:b/>
      <w:color w:val="292561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DB1"/>
    <w:pPr>
      <w:framePr w:wrap="around"/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DB1"/>
  </w:style>
  <w:style w:type="paragraph" w:styleId="Footer">
    <w:name w:val="footer"/>
    <w:basedOn w:val="Normal"/>
    <w:link w:val="FooterChar"/>
    <w:uiPriority w:val="99"/>
    <w:unhideWhenUsed/>
    <w:rsid w:val="00026DB1"/>
    <w:pPr>
      <w:framePr w:wrap="around"/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DB1"/>
  </w:style>
  <w:style w:type="character" w:styleId="PlaceholderText">
    <w:name w:val="Placeholder Text"/>
    <w:basedOn w:val="DefaultParagraphFont"/>
    <w:uiPriority w:val="99"/>
    <w:semiHidden/>
    <w:rsid w:val="00B733A6"/>
    <w:rPr>
      <w:color w:val="808080"/>
    </w:rPr>
  </w:style>
  <w:style w:type="table" w:styleId="TableGrid">
    <w:name w:val="Table Grid"/>
    <w:basedOn w:val="TableNormal"/>
    <w:uiPriority w:val="39"/>
    <w:rsid w:val="00D42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253349"/>
    <w:pPr>
      <w:framePr w:wrap="around"/>
      <w:spacing w:after="200" w:line="276" w:lineRule="auto"/>
      <w:ind w:left="0"/>
    </w:pPr>
    <w:rPr>
      <w:rFonts w:cstheme="minorHAnsi"/>
      <w:b/>
      <w:color w:val="1E1B48" w:themeColor="text2" w:themeShade="BF"/>
      <w:sz w:val="20"/>
      <w:szCs w:val="20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4"/>
    <w:rsid w:val="00253349"/>
    <w:rPr>
      <w:rFonts w:cstheme="minorHAnsi"/>
      <w:b/>
      <w:color w:val="1E1B48" w:themeColor="text2" w:themeShade="BF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253349"/>
    <w:pPr>
      <w:framePr w:wrap="around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C9E"/>
    <w:pPr>
      <w:framePr w:wrap="around"/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C9E"/>
    <w:rPr>
      <w:rFonts w:ascii="Tahoma" w:hAnsi="Tahoma" w:cs="Tahoma"/>
      <w:sz w:val="16"/>
      <w:szCs w:val="1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0E7E1B"/>
    <w:rPr>
      <w:rFonts w:asciiTheme="majorHAnsi" w:eastAsiaTheme="majorEastAsia" w:hAnsiTheme="majorHAnsi" w:cstheme="majorBidi"/>
      <w:color w:val="0084D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7E1B"/>
    <w:rPr>
      <w:rFonts w:asciiTheme="majorHAnsi" w:eastAsiaTheme="majorEastAsia" w:hAnsiTheme="majorHAnsi" w:cstheme="majorBidi"/>
      <w:b/>
      <w:color w:val="292561" w:themeColor="text2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7E1B"/>
    <w:rPr>
      <w:rFonts w:asciiTheme="majorHAnsi" w:eastAsiaTheme="majorEastAsia" w:hAnsiTheme="majorHAnsi" w:cstheme="majorBidi"/>
      <w:b/>
      <w:color w:val="292561" w:themeColor="text2"/>
      <w:sz w:val="32"/>
      <w:szCs w:val="32"/>
    </w:rPr>
  </w:style>
  <w:style w:type="paragraph" w:styleId="NoSpacing">
    <w:name w:val="No Spacing"/>
    <w:basedOn w:val="Normal"/>
    <w:uiPriority w:val="1"/>
    <w:qFormat/>
    <w:rsid w:val="000E7E1B"/>
    <w:pPr>
      <w:framePr w:wrap="around" w:y="334"/>
    </w:pPr>
  </w:style>
  <w:style w:type="paragraph" w:customStyle="1" w:styleId="Content">
    <w:name w:val="Content"/>
    <w:basedOn w:val="Normal"/>
    <w:link w:val="ContentChar"/>
    <w:qFormat/>
    <w:rsid w:val="000E7E1B"/>
    <w:pPr>
      <w:framePr w:wrap="around" w:y="334"/>
      <w:spacing w:after="160"/>
    </w:pPr>
    <w:rPr>
      <w:sz w:val="24"/>
      <w:szCs w:val="24"/>
    </w:rPr>
  </w:style>
  <w:style w:type="character" w:customStyle="1" w:styleId="ContentChar">
    <w:name w:val="Content Char"/>
    <w:basedOn w:val="DefaultParagraphFont"/>
    <w:link w:val="Content"/>
    <w:rsid w:val="000E7E1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lak\AppData\Roaming\Microsoft\Templates\Business%20letter%20(blue%20border%20and%20color%20gradient)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27A9FF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[select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E07EE9-7B08-40B7-86CD-C2CF92C93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(blue border and color gradient).dotx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Al-Akash</dc:creator>
  <cp:lastModifiedBy>Ibrahim Al-Akash</cp:lastModifiedBy>
  <cp:revision>1</cp:revision>
  <dcterms:created xsi:type="dcterms:W3CDTF">2022-01-08T05:04:00Z</dcterms:created>
  <dcterms:modified xsi:type="dcterms:W3CDTF">2022-01-08T05:49:00Z</dcterms:modified>
</cp:coreProperties>
</file>